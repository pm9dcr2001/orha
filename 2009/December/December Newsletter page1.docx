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Ind w:w="-72" w:type="dxa"/>
        <w:tblLayout w:type="fixed"/>
        <w:tblLook w:val="00A0"/>
      </w:tblPr>
      <w:tblGrid>
        <w:gridCol w:w="4946"/>
        <w:gridCol w:w="5350"/>
      </w:tblGrid>
      <w:tr w:rsidR="0076470F" w:rsidRPr="00D41305" w:rsidTr="00D41305">
        <w:tc>
          <w:tcPr>
            <w:tcW w:w="5015" w:type="dxa"/>
          </w:tcPr>
          <w:p w:rsidR="0076470F" w:rsidRPr="00D41305" w:rsidRDefault="0076470F" w:rsidP="00D41305">
            <w:pPr>
              <w:spacing w:after="0" w:line="240" w:lineRule="auto"/>
              <w:ind w:left="-198"/>
              <w:jc w:val="center"/>
            </w:pPr>
            <w:r w:rsidRPr="00D41305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i1025" type="#_x0000_t75" style="width:206.25pt;height:121.5pt;visibility:visible">
                  <v:imagedata r:id="rId5" o:title=""/>
                </v:shape>
              </w:pict>
            </w:r>
          </w:p>
        </w:tc>
        <w:tc>
          <w:tcPr>
            <w:tcW w:w="5425" w:type="dxa"/>
          </w:tcPr>
          <w:p w:rsidR="0076470F" w:rsidRPr="00D41305" w:rsidRDefault="0076470F" w:rsidP="00D41305">
            <w:pPr>
              <w:spacing w:after="0" w:line="240" w:lineRule="auto"/>
              <w:ind w:right="-252"/>
              <w:jc w:val="center"/>
            </w:pPr>
            <w:r w:rsidRPr="00D41305">
              <w:rPr>
                <w:noProof/>
              </w:rPr>
              <w:pict>
                <v:shape id="_x0000_i1026" type="#_x0000_t75" style="width:208.5pt;height:107.25pt;visibility:visible">
                  <v:imagedata r:id="rId6" o:title=""/>
                </v:shape>
              </w:pict>
            </w:r>
          </w:p>
          <w:p w:rsidR="0076470F" w:rsidRPr="00D41305" w:rsidRDefault="0076470F" w:rsidP="00D41305">
            <w:pPr>
              <w:spacing w:after="0" w:line="240" w:lineRule="auto"/>
              <w:ind w:right="-252"/>
              <w:jc w:val="center"/>
            </w:pPr>
          </w:p>
          <w:p w:rsidR="0076470F" w:rsidRPr="00D41305" w:rsidRDefault="0076470F" w:rsidP="00D41305">
            <w:pPr>
              <w:spacing w:after="0" w:line="240" w:lineRule="auto"/>
              <w:ind w:right="-252"/>
              <w:jc w:val="center"/>
            </w:pPr>
          </w:p>
          <w:p w:rsidR="0076470F" w:rsidRPr="00D41305" w:rsidRDefault="0076470F" w:rsidP="00D41305">
            <w:pPr>
              <w:spacing w:after="0" w:line="240" w:lineRule="auto"/>
              <w:ind w:right="-252"/>
              <w:jc w:val="center"/>
            </w:pPr>
          </w:p>
          <w:p w:rsidR="0076470F" w:rsidRPr="00D41305" w:rsidRDefault="0076470F" w:rsidP="00D41305">
            <w:pPr>
              <w:spacing w:after="0" w:line="240" w:lineRule="auto"/>
              <w:ind w:right="-252"/>
              <w:jc w:val="center"/>
            </w:pPr>
          </w:p>
          <w:p w:rsidR="0076470F" w:rsidRPr="00D41305" w:rsidRDefault="0076470F" w:rsidP="00D41305">
            <w:pPr>
              <w:spacing w:after="0" w:line="240" w:lineRule="auto"/>
              <w:ind w:right="-252"/>
              <w:jc w:val="center"/>
            </w:pPr>
          </w:p>
          <w:p w:rsidR="0076470F" w:rsidRPr="00D41305" w:rsidRDefault="0076470F" w:rsidP="00D41305">
            <w:pPr>
              <w:spacing w:after="0" w:line="240" w:lineRule="auto"/>
              <w:ind w:right="-252"/>
              <w:jc w:val="center"/>
            </w:pPr>
          </w:p>
        </w:tc>
      </w:tr>
      <w:tr w:rsidR="0076470F" w:rsidRPr="00D41305" w:rsidTr="00D41305">
        <w:tc>
          <w:tcPr>
            <w:tcW w:w="5015" w:type="dxa"/>
          </w:tcPr>
          <w:p w:rsidR="0076470F" w:rsidRPr="00D41305" w:rsidRDefault="0076470F" w:rsidP="00D41305">
            <w:pPr>
              <w:spacing w:after="0" w:line="240" w:lineRule="auto"/>
              <w:ind w:left="-198"/>
            </w:pPr>
          </w:p>
          <w:p w:rsidR="0076470F" w:rsidRPr="00D41305" w:rsidRDefault="0076470F" w:rsidP="00D41305">
            <w:pPr>
              <w:spacing w:after="0" w:line="240" w:lineRule="auto"/>
              <w:ind w:left="-198"/>
            </w:pPr>
            <w:r w:rsidRPr="00D41305">
              <w:t xml:space="preserve">     </w:t>
            </w:r>
            <w:smartTag w:uri="urn:schemas-microsoft-com:office:smarttags" w:element="place">
              <w:smartTag w:uri="urn:schemas-microsoft-com:office:smarttags" w:element="City">
                <w:r w:rsidRPr="00D41305">
                  <w:t>Oak Ridge</w:t>
                </w:r>
              </w:smartTag>
            </w:smartTag>
            <w:r w:rsidRPr="00D41305">
              <w:t xml:space="preserve"> Homeowners Association</w:t>
            </w:r>
          </w:p>
          <w:p w:rsidR="0076470F" w:rsidRPr="00D41305" w:rsidRDefault="0076470F" w:rsidP="00D41305">
            <w:pPr>
              <w:spacing w:after="0" w:line="240" w:lineRule="auto"/>
              <w:ind w:left="-198"/>
            </w:pPr>
            <w:r w:rsidRPr="00D41305">
              <w:t xml:space="preserve">     C/O David Rosin, President</w:t>
            </w:r>
          </w:p>
          <w:p w:rsidR="0076470F" w:rsidRPr="00D41305" w:rsidRDefault="0076470F" w:rsidP="00D41305">
            <w:pPr>
              <w:spacing w:after="0" w:line="240" w:lineRule="auto"/>
              <w:ind w:left="-198"/>
            </w:pPr>
            <w:r w:rsidRPr="00D41305">
              <w:t xml:space="preserve">     </w:t>
            </w:r>
            <w:smartTag w:uri="urn:schemas-microsoft-com:office:smarttags" w:element="address">
              <w:smartTag w:uri="urn:schemas-microsoft-com:office:smarttags" w:element="Street">
                <w:r w:rsidRPr="00D41305">
                  <w:t>6332 Chiswick Ct.</w:t>
                </w:r>
              </w:smartTag>
            </w:smartTag>
          </w:p>
          <w:p w:rsidR="0076470F" w:rsidRPr="00D41305" w:rsidRDefault="0076470F" w:rsidP="00D41305">
            <w:pPr>
              <w:spacing w:after="0" w:line="240" w:lineRule="auto"/>
              <w:ind w:left="-198"/>
            </w:pPr>
            <w:r w:rsidRPr="00D41305">
              <w:t xml:space="preserve">     New Port </w:t>
            </w:r>
            <w:smartTag w:uri="urn:schemas-microsoft-com:office:smarttags" w:element="place">
              <w:smartTag w:uri="urn:schemas-microsoft-com:office:smarttags" w:element="City">
                <w:r w:rsidRPr="00D41305">
                  <w:t>Richey</w:t>
                </w:r>
              </w:smartTag>
              <w:r w:rsidRPr="00D41305">
                <w:t xml:space="preserve">, </w:t>
              </w:r>
              <w:smartTag w:uri="urn:schemas-microsoft-com:office:smarttags" w:element="State">
                <w:r w:rsidRPr="00D41305">
                  <w:t>FL</w:t>
                </w:r>
              </w:smartTag>
              <w:r w:rsidRPr="00D41305">
                <w:t xml:space="preserve">  </w:t>
              </w:r>
              <w:smartTag w:uri="urn:schemas-microsoft-com:office:smarttags" w:element="PostalCode">
                <w:r w:rsidRPr="00D41305">
                  <w:t>34655</w:t>
                </w:r>
              </w:smartTag>
            </w:smartTag>
          </w:p>
          <w:p w:rsidR="0076470F" w:rsidRPr="00D41305" w:rsidRDefault="0076470F" w:rsidP="00D41305">
            <w:pPr>
              <w:spacing w:after="0" w:line="240" w:lineRule="auto"/>
              <w:ind w:left="-198"/>
            </w:pPr>
          </w:p>
          <w:p w:rsidR="0076470F" w:rsidRPr="00D41305" w:rsidRDefault="0076470F" w:rsidP="00D41305">
            <w:pPr>
              <w:spacing w:after="0" w:line="240" w:lineRule="auto"/>
              <w:ind w:left="-198"/>
            </w:pPr>
          </w:p>
        </w:tc>
        <w:tc>
          <w:tcPr>
            <w:tcW w:w="5425" w:type="dxa"/>
          </w:tcPr>
          <w:p w:rsidR="0076470F" w:rsidRPr="00D41305" w:rsidRDefault="0076470F" w:rsidP="00D41305">
            <w:pPr>
              <w:spacing w:after="0" w:line="240" w:lineRule="auto"/>
              <w:ind w:right="-252"/>
              <w:jc w:val="center"/>
            </w:pPr>
          </w:p>
        </w:tc>
      </w:tr>
      <w:tr w:rsidR="0076470F" w:rsidRPr="00D41305" w:rsidTr="00D41305">
        <w:tc>
          <w:tcPr>
            <w:tcW w:w="10440" w:type="dxa"/>
            <w:gridSpan w:val="2"/>
          </w:tcPr>
          <w:p w:rsidR="0076470F" w:rsidRPr="00D41305" w:rsidRDefault="0076470F" w:rsidP="00D41305">
            <w:pPr>
              <w:spacing w:after="0" w:line="240" w:lineRule="auto"/>
              <w:ind w:left="-198" w:right="-252"/>
              <w:jc w:val="center"/>
            </w:pPr>
          </w:p>
          <w:p w:rsidR="0076470F" w:rsidRPr="00D41305" w:rsidRDefault="0076470F" w:rsidP="00D41305">
            <w:pPr>
              <w:spacing w:after="0" w:line="240" w:lineRule="auto"/>
              <w:ind w:left="-198" w:right="-252"/>
              <w:jc w:val="center"/>
            </w:pPr>
          </w:p>
          <w:p w:rsidR="0076470F" w:rsidRPr="00D41305" w:rsidRDefault="0076470F" w:rsidP="00D41305">
            <w:pPr>
              <w:tabs>
                <w:tab w:val="left" w:pos="735"/>
              </w:tabs>
              <w:spacing w:after="0" w:line="240" w:lineRule="auto"/>
              <w:ind w:left="-198" w:right="-252"/>
            </w:pPr>
            <w:r>
              <w:rPr>
                <w:noProof/>
              </w:rPr>
              <w:pict>
                <v:shape id="Picture 5" o:spid="_x0000_s1026" type="#_x0000_t75" alt="OptInSticker.jpg" style="position:absolute;left:0;text-align:left;margin-left:344.1pt;margin-top:.55pt;width:213.85pt;height:64.5pt;rotation:1828984fd;z-index:-251658240;visibility:visible">
                  <v:imagedata r:id="rId7" o:title=""/>
                </v:shape>
              </w:pict>
            </w:r>
            <w:r w:rsidRPr="00D41305">
              <w:tab/>
            </w:r>
          </w:p>
          <w:p w:rsidR="0076470F" w:rsidRPr="00D41305" w:rsidRDefault="0076470F" w:rsidP="00D41305">
            <w:pPr>
              <w:spacing w:after="0" w:line="240" w:lineRule="auto"/>
              <w:ind w:right="-252"/>
            </w:pPr>
          </w:p>
          <w:p w:rsidR="0076470F" w:rsidRPr="00D41305" w:rsidRDefault="0076470F" w:rsidP="00D41305">
            <w:pPr>
              <w:spacing w:after="0" w:line="240" w:lineRule="auto"/>
              <w:ind w:left="-198" w:right="-252"/>
              <w:jc w:val="center"/>
            </w:pPr>
            <w:fldSimple w:instr=" MERGEFIELD &quot;mailAddr1&quot; ">
              <w:r w:rsidRPr="00D41305">
                <w:rPr>
                  <w:noProof/>
                </w:rPr>
                <w:t>«mailAddr1»</w:t>
              </w:r>
            </w:fldSimple>
          </w:p>
          <w:p w:rsidR="0076470F" w:rsidRPr="00D41305" w:rsidRDefault="0076470F" w:rsidP="00D41305">
            <w:pPr>
              <w:spacing w:after="0" w:line="240" w:lineRule="auto"/>
              <w:ind w:left="-198" w:right="-252"/>
              <w:jc w:val="center"/>
            </w:pPr>
            <w:fldSimple w:instr=" MERGEFIELD &quot;mailAddr2&quot; ">
              <w:r w:rsidRPr="00D41305">
                <w:rPr>
                  <w:noProof/>
                </w:rPr>
                <w:t>«mailAddr2»</w:t>
              </w:r>
            </w:fldSimple>
          </w:p>
          <w:p w:rsidR="0076470F" w:rsidRPr="00D41305" w:rsidRDefault="0076470F" w:rsidP="00D41305">
            <w:pPr>
              <w:spacing w:after="0" w:line="240" w:lineRule="auto"/>
              <w:ind w:left="-198" w:right="-252"/>
              <w:jc w:val="center"/>
            </w:pPr>
            <w:fldSimple w:instr=" MERGEFIELD &quot;City&quot; ">
              <w:r w:rsidRPr="00D41305">
                <w:rPr>
                  <w:noProof/>
                </w:rPr>
                <w:t>«City»</w:t>
              </w:r>
            </w:fldSimple>
            <w:r w:rsidRPr="00D41305">
              <w:t xml:space="preserve">, </w:t>
            </w:r>
            <w:fldSimple w:instr=" MERGEFIELD &quot;State&quot; ">
              <w:r w:rsidRPr="00D41305">
                <w:rPr>
                  <w:noProof/>
                </w:rPr>
                <w:t>«State»</w:t>
              </w:r>
            </w:fldSimple>
            <w:r w:rsidRPr="00D41305">
              <w:t xml:space="preserve">  </w:t>
            </w:r>
            <w:fldSimple w:instr=" MERGEFIELD &quot;Zip&quot; ">
              <w:r w:rsidRPr="00D41305">
                <w:rPr>
                  <w:noProof/>
                </w:rPr>
                <w:t>«Zip»</w:t>
              </w:r>
            </w:fldSimple>
          </w:p>
          <w:p w:rsidR="0076470F" w:rsidRPr="00D41305" w:rsidRDefault="0076470F" w:rsidP="00D41305">
            <w:pPr>
              <w:spacing w:after="0" w:line="240" w:lineRule="auto"/>
              <w:ind w:left="-198" w:right="-252"/>
              <w:jc w:val="center"/>
            </w:pPr>
          </w:p>
          <w:p w:rsidR="0076470F" w:rsidRPr="00D41305" w:rsidRDefault="0076470F" w:rsidP="00D41305">
            <w:pPr>
              <w:spacing w:after="0" w:line="240" w:lineRule="auto"/>
              <w:ind w:right="-252"/>
            </w:pPr>
          </w:p>
          <w:p w:rsidR="0076470F" w:rsidRPr="00D41305" w:rsidRDefault="0076470F" w:rsidP="00D41305">
            <w:pPr>
              <w:spacing w:after="0" w:line="240" w:lineRule="auto"/>
              <w:ind w:left="-198" w:right="-252"/>
              <w:jc w:val="center"/>
            </w:pPr>
          </w:p>
          <w:p w:rsidR="0076470F" w:rsidRPr="00D41305" w:rsidRDefault="0076470F" w:rsidP="00D41305">
            <w:pPr>
              <w:spacing w:after="0" w:line="240" w:lineRule="auto"/>
              <w:ind w:left="-198" w:right="-252"/>
              <w:jc w:val="center"/>
            </w:pPr>
          </w:p>
        </w:tc>
      </w:tr>
      <w:tr w:rsidR="0076470F" w:rsidRPr="00D41305" w:rsidTr="00D41305">
        <w:trPr>
          <w:trHeight w:val="4652"/>
        </w:trPr>
        <w:tc>
          <w:tcPr>
            <w:tcW w:w="5015" w:type="dxa"/>
            <w:vAlign w:val="bottom"/>
          </w:tcPr>
          <w:p w:rsidR="0076470F" w:rsidRPr="00D41305" w:rsidRDefault="0076470F" w:rsidP="00D41305">
            <w:pPr>
              <w:spacing w:after="0" w:line="240" w:lineRule="auto"/>
              <w:ind w:left="-198"/>
              <w:jc w:val="center"/>
            </w:pPr>
            <w:r w:rsidRPr="00D41305">
              <w:rPr>
                <w:noProof/>
              </w:rPr>
              <w:pict>
                <v:shape id="_x0000_i1027" type="#_x0000_t75" style="width:207.75pt;height:179.25pt;visibility:visible">
                  <v:imagedata r:id="rId8" o:title=""/>
                </v:shape>
              </w:pict>
            </w:r>
          </w:p>
        </w:tc>
        <w:tc>
          <w:tcPr>
            <w:tcW w:w="5425" w:type="dxa"/>
            <w:vAlign w:val="bottom"/>
          </w:tcPr>
          <w:p w:rsidR="0076470F" w:rsidRPr="00D41305" w:rsidRDefault="0076470F" w:rsidP="00D41305">
            <w:pPr>
              <w:spacing w:after="0" w:line="240" w:lineRule="auto"/>
              <w:ind w:right="-252"/>
              <w:jc w:val="center"/>
            </w:pPr>
            <w:r w:rsidRPr="00D41305">
              <w:rPr>
                <w:noProof/>
              </w:rPr>
              <w:pict>
                <v:shape id="_x0000_i1028" type="#_x0000_t75" style="width:208.5pt;height:168pt;visibility:visible">
                  <v:imagedata r:id="rId9" o:title=""/>
                </v:shape>
              </w:pict>
            </w:r>
          </w:p>
        </w:tc>
      </w:tr>
    </w:tbl>
    <w:p w:rsidR="0076470F" w:rsidRDefault="0076470F"/>
    <w:p w:rsidR="0076470F" w:rsidRDefault="0076470F">
      <w:r>
        <w:br w:type="page"/>
      </w:r>
    </w:p>
    <w:sectPr w:rsidR="0076470F" w:rsidSect="009C4AB2">
      <w:pgSz w:w="12240" w:h="15840"/>
      <w:pgMar w:top="990" w:right="1080" w:bottom="12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D073B"/>
    <w:multiLevelType w:val="hybridMultilevel"/>
    <w:tmpl w:val="30463D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1301"/>
    <w:rsid w:val="000160CF"/>
    <w:rsid w:val="00017BFE"/>
    <w:rsid w:val="00096CF4"/>
    <w:rsid w:val="00147C9E"/>
    <w:rsid w:val="0015062B"/>
    <w:rsid w:val="0018597B"/>
    <w:rsid w:val="001F363F"/>
    <w:rsid w:val="00205F66"/>
    <w:rsid w:val="00214748"/>
    <w:rsid w:val="002179F6"/>
    <w:rsid w:val="00260FC8"/>
    <w:rsid w:val="002775A5"/>
    <w:rsid w:val="002836B6"/>
    <w:rsid w:val="00296AFE"/>
    <w:rsid w:val="002B3DC4"/>
    <w:rsid w:val="002B5FF3"/>
    <w:rsid w:val="002B6141"/>
    <w:rsid w:val="002F56AE"/>
    <w:rsid w:val="00315642"/>
    <w:rsid w:val="00352271"/>
    <w:rsid w:val="00355E88"/>
    <w:rsid w:val="003638B7"/>
    <w:rsid w:val="00371904"/>
    <w:rsid w:val="00376918"/>
    <w:rsid w:val="003903A8"/>
    <w:rsid w:val="003B0323"/>
    <w:rsid w:val="003C3B30"/>
    <w:rsid w:val="003F1C91"/>
    <w:rsid w:val="00414633"/>
    <w:rsid w:val="00431301"/>
    <w:rsid w:val="00441F37"/>
    <w:rsid w:val="004837FD"/>
    <w:rsid w:val="004F79F4"/>
    <w:rsid w:val="00500D3B"/>
    <w:rsid w:val="00532529"/>
    <w:rsid w:val="005B6AA9"/>
    <w:rsid w:val="0063227B"/>
    <w:rsid w:val="00657959"/>
    <w:rsid w:val="00674883"/>
    <w:rsid w:val="00681B61"/>
    <w:rsid w:val="006E515D"/>
    <w:rsid w:val="00701D0B"/>
    <w:rsid w:val="00736210"/>
    <w:rsid w:val="00736BFD"/>
    <w:rsid w:val="0076470F"/>
    <w:rsid w:val="0077727E"/>
    <w:rsid w:val="007D0683"/>
    <w:rsid w:val="007D1FE5"/>
    <w:rsid w:val="007D67CF"/>
    <w:rsid w:val="007F2EE9"/>
    <w:rsid w:val="007F34DC"/>
    <w:rsid w:val="008507D3"/>
    <w:rsid w:val="0086126F"/>
    <w:rsid w:val="008639B1"/>
    <w:rsid w:val="008857CF"/>
    <w:rsid w:val="0089411F"/>
    <w:rsid w:val="008D0C90"/>
    <w:rsid w:val="008E0627"/>
    <w:rsid w:val="00916EA6"/>
    <w:rsid w:val="00936D8A"/>
    <w:rsid w:val="00971E36"/>
    <w:rsid w:val="009C02EA"/>
    <w:rsid w:val="009C0FB5"/>
    <w:rsid w:val="009C4AB2"/>
    <w:rsid w:val="00A37E54"/>
    <w:rsid w:val="00A66725"/>
    <w:rsid w:val="00AE6E6F"/>
    <w:rsid w:val="00B16EBD"/>
    <w:rsid w:val="00BA0FB5"/>
    <w:rsid w:val="00BE4D03"/>
    <w:rsid w:val="00C37D79"/>
    <w:rsid w:val="00C51F24"/>
    <w:rsid w:val="00C670A0"/>
    <w:rsid w:val="00C70C67"/>
    <w:rsid w:val="00C70E7A"/>
    <w:rsid w:val="00CD67D2"/>
    <w:rsid w:val="00CE75D4"/>
    <w:rsid w:val="00CF7903"/>
    <w:rsid w:val="00D04A40"/>
    <w:rsid w:val="00D41305"/>
    <w:rsid w:val="00D50F0D"/>
    <w:rsid w:val="00D75928"/>
    <w:rsid w:val="00D862E3"/>
    <w:rsid w:val="00DE0BC1"/>
    <w:rsid w:val="00DE21E7"/>
    <w:rsid w:val="00DE262C"/>
    <w:rsid w:val="00E022B7"/>
    <w:rsid w:val="00E3201B"/>
    <w:rsid w:val="00E742BA"/>
    <w:rsid w:val="00E85193"/>
    <w:rsid w:val="00F04EFC"/>
    <w:rsid w:val="00F200A2"/>
    <w:rsid w:val="00FF5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CF4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3130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9C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0F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859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278</TotalTime>
  <Pages>2</Pages>
  <Words>48</Words>
  <Characters>279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Rosin</dc:creator>
  <cp:keywords/>
  <dc:description/>
  <cp:lastModifiedBy>jz0h6x</cp:lastModifiedBy>
  <cp:revision>25</cp:revision>
  <cp:lastPrinted>2009-12-09T11:42:00Z</cp:lastPrinted>
  <dcterms:created xsi:type="dcterms:W3CDTF">2009-10-05T10:56:00Z</dcterms:created>
  <dcterms:modified xsi:type="dcterms:W3CDTF">2009-12-09T11:49:00Z</dcterms:modified>
</cp:coreProperties>
</file>