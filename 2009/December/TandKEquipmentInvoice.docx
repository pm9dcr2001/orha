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10130E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7"/>
        <w:gridCol w:w="594"/>
        <w:gridCol w:w="22"/>
        <w:gridCol w:w="816"/>
        <w:gridCol w:w="610"/>
        <w:gridCol w:w="385"/>
        <w:gridCol w:w="646"/>
        <w:gridCol w:w="549"/>
        <w:gridCol w:w="951"/>
        <w:gridCol w:w="1194"/>
        <w:gridCol w:w="881"/>
        <w:gridCol w:w="230"/>
        <w:gridCol w:w="1037"/>
        <w:gridCol w:w="1188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BA61E5" w:rsidP="00CC08C3">
            <w:r>
              <w:rPr>
                <w:noProof/>
              </w:rPr>
              <w:t>Joe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T&amp;K Landscape Equipment, Inc.</w:t>
            </w:r>
            <w:r>
              <w:br/>
            </w:r>
            <w:r>
              <w:rPr>
                <w:noProof/>
              </w:rPr>
              <w:t>7822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BA61E5" w:rsidP="00CC08C3">
            <w:r>
              <w:rPr>
                <w:noProof/>
              </w:rPr>
              <w:t>Joe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T&amp;K Landscape Equipment, Inc.</w:t>
            </w:r>
            <w:r>
              <w:br/>
            </w:r>
            <w:r>
              <w:rPr>
                <w:noProof/>
              </w:rPr>
              <w:t>7822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4F02E3" w:rsidP="00CC08C3">
            <w:r>
              <w:t>1/6/20</w:t>
            </w:r>
            <w:r w:rsidR="00C73AF9">
              <w:t>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4F02E3" w:rsidP="00CC08C3">
            <w:r>
              <w:t>12/7/2009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600BE6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BA61E5" w:rsidP="00CC08C3">
            <w:r>
              <w:t xml:space="preserve">3x3 ½ 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December 2009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BA61E5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BA61E5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BA61E5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BA61E5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10130E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10130E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621826" cy="428625"/>
                        <wp:effectExtent l="19050" t="0" r="6824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826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0130E"/>
    <w:rsid w:val="001942F8"/>
    <w:rsid w:val="001A5A81"/>
    <w:rsid w:val="001B6CD9"/>
    <w:rsid w:val="001E7A17"/>
    <w:rsid w:val="002C101F"/>
    <w:rsid w:val="00300609"/>
    <w:rsid w:val="00376006"/>
    <w:rsid w:val="003B0848"/>
    <w:rsid w:val="004179FC"/>
    <w:rsid w:val="0045558E"/>
    <w:rsid w:val="00457272"/>
    <w:rsid w:val="00467B91"/>
    <w:rsid w:val="004711A0"/>
    <w:rsid w:val="004F02E3"/>
    <w:rsid w:val="005466E0"/>
    <w:rsid w:val="00551616"/>
    <w:rsid w:val="005F2776"/>
    <w:rsid w:val="00600BE6"/>
    <w:rsid w:val="007039C4"/>
    <w:rsid w:val="00726210"/>
    <w:rsid w:val="00805046"/>
    <w:rsid w:val="00815C30"/>
    <w:rsid w:val="00845A3E"/>
    <w:rsid w:val="00943A23"/>
    <w:rsid w:val="00B8061D"/>
    <w:rsid w:val="00B969A7"/>
    <w:rsid w:val="00BA61E5"/>
    <w:rsid w:val="00BC01EF"/>
    <w:rsid w:val="00C73AF9"/>
    <w:rsid w:val="00CC08C3"/>
    <w:rsid w:val="00D65607"/>
    <w:rsid w:val="00DB35AE"/>
    <w:rsid w:val="00DB5E11"/>
    <w:rsid w:val="00DC09EE"/>
    <w:rsid w:val="00DE0895"/>
    <w:rsid w:val="00E02FA9"/>
    <w:rsid w:val="00E053C5"/>
    <w:rsid w:val="00E40C7E"/>
    <w:rsid w:val="00E43DC1"/>
    <w:rsid w:val="00EC4D5B"/>
    <w:rsid w:val="00ED713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13</TotalTime>
  <Pages>1</Pages>
  <Words>109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6</cp:revision>
  <cp:lastPrinted>2004-01-21T13:50:00Z</cp:lastPrinted>
  <dcterms:created xsi:type="dcterms:W3CDTF">2010-01-07T16:00:00Z</dcterms:created>
  <dcterms:modified xsi:type="dcterms:W3CDTF">2010-01-07T18:21:00Z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