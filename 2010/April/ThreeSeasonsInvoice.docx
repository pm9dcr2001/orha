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AE" w:rsidRPr="00FE30AE" w:rsidRDefault="006736D2" w:rsidP="00CC08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06.7pt;margin-top:68.8pt;width:198.55pt;height:81.7pt;z-index:251655168;mso-position-horizontal-relative:page;mso-position-vertical-relative:page" filled="f" stroked="f">
            <v:textbox style="mso-next-textbox:#_x0000_s1032;mso-fit-shape-to-text:t">
              <w:txbxContent>
                <w:p w:rsidR="002C101F" w:rsidRDefault="004F02E3" w:rsidP="002C101F">
                  <w:pPr>
                    <w:pStyle w:val="Heading1"/>
                  </w:pPr>
                  <w:r>
                    <w:t xml:space="preserve">ORHA </w:t>
                  </w:r>
                </w:p>
                <w:p w:rsidR="002C101F" w:rsidRDefault="002C101F" w:rsidP="002C101F">
                  <w:pPr>
                    <w:pStyle w:val="Heading2"/>
                  </w:pPr>
                  <w:r>
                    <w:t>Invoice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line id="_x0000_s1029" style="position:absolute;z-index:251654144;mso-position-horizontal:center;mso-position-horizontal-relative:page;mso-position-vertical-relative:page" from="0,47.7pt" to="468pt,47.7pt" strokecolor="#030" strokeweight="1.5pt">
            <w10:wrap anchorx="page" anchory="page"/>
          </v:line>
        </w:pict>
      </w:r>
      <w:r>
        <w:rPr>
          <w:noProof/>
        </w:rPr>
        <w:pict>
          <v:rect id="_x0000_s1028" style="position:absolute;margin-left:0;margin-top:47.5pt;width:468pt;height:95.9pt;z-index:-251663360;mso-position-horizontal:center;mso-position-horizontal-relative:page;mso-position-vertical-relative:page" fillcolor="#dadfd7" stroked="f">
            <v:fill color2="fill lighten(0)" rotate="t" method="linear sigma" focus="100%" type="gradient"/>
            <w10:wrap anchorx="page" anchory="page"/>
          </v:rect>
        </w:pict>
      </w:r>
    </w:p>
    <w:tbl>
      <w:tblPr>
        <w:tblpPr w:leftFromText="187" w:rightFromText="187" w:vertAnchor="page" w:horzAnchor="page" w:tblpXSpec="center" w:tblpY="2161"/>
        <w:tblOverlap w:val="never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257"/>
        <w:gridCol w:w="594"/>
        <w:gridCol w:w="22"/>
        <w:gridCol w:w="816"/>
        <w:gridCol w:w="610"/>
        <w:gridCol w:w="385"/>
        <w:gridCol w:w="645"/>
        <w:gridCol w:w="550"/>
        <w:gridCol w:w="951"/>
        <w:gridCol w:w="1194"/>
        <w:gridCol w:w="881"/>
        <w:gridCol w:w="230"/>
        <w:gridCol w:w="1037"/>
        <w:gridCol w:w="1188"/>
      </w:tblGrid>
      <w:tr w:rsidR="00943A23">
        <w:trPr>
          <w:trHeight w:val="247"/>
        </w:trPr>
        <w:tc>
          <w:tcPr>
            <w:tcW w:w="238" w:type="dxa"/>
            <w:vMerge w:val="restart"/>
          </w:tcPr>
          <w:p w:rsidR="00943A23" w:rsidRPr="00551616" w:rsidRDefault="00943A23" w:rsidP="00CC08C3"/>
        </w:tc>
        <w:tc>
          <w:tcPr>
            <w:tcW w:w="478" w:type="dxa"/>
            <w:gridSpan w:val="2"/>
            <w:vMerge w:val="restart"/>
            <w:tcBorders>
              <w:right w:val="single" w:sz="4" w:space="0" w:color="003300"/>
            </w:tcBorders>
          </w:tcPr>
          <w:p w:rsidR="00943A23" w:rsidRDefault="00943A23" w:rsidP="00CC08C3">
            <w:pPr>
              <w:pStyle w:val="Addressheading"/>
            </w:pPr>
            <w:r>
              <w:t>Bill To</w:t>
            </w:r>
          </w:p>
        </w:tc>
        <w:tc>
          <w:tcPr>
            <w:tcW w:w="2524" w:type="dxa"/>
            <w:gridSpan w:val="4"/>
            <w:vMerge w:val="restart"/>
            <w:tcBorders>
              <w:left w:val="single" w:sz="4" w:space="0" w:color="003300"/>
            </w:tcBorders>
            <w:vAlign w:val="center"/>
          </w:tcPr>
          <w:p w:rsidR="00943A23" w:rsidRDefault="00600BE6" w:rsidP="00CC08C3">
            <w:r>
              <w:rPr>
                <w:noProof/>
              </w:rPr>
              <w:t>Donna</w:t>
            </w:r>
            <w:r>
              <w:t xml:space="preserve">  </w:t>
            </w:r>
            <w:r>
              <w:rPr>
                <w:noProof/>
              </w:rPr>
              <w:t>Lombari</w:t>
            </w:r>
            <w:r>
              <w:br/>
              <w:t xml:space="preserve">c/o  </w:t>
            </w:r>
            <w:r>
              <w:rPr>
                <w:noProof/>
              </w:rPr>
              <w:t>Three Seasons Landscape</w:t>
            </w:r>
            <w:r>
              <w:br/>
            </w:r>
            <w:r>
              <w:rPr>
                <w:noProof/>
              </w:rPr>
              <w:t>7813 Francine Drive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34653</w:t>
            </w:r>
          </w:p>
        </w:tc>
        <w:tc>
          <w:tcPr>
            <w:tcW w:w="556" w:type="dxa"/>
            <w:vMerge w:val="restart"/>
            <w:tcBorders>
              <w:right w:val="single" w:sz="4" w:space="0" w:color="003300"/>
            </w:tcBorders>
            <w:shd w:val="clear" w:color="auto" w:fill="auto"/>
          </w:tcPr>
          <w:p w:rsidR="00943A23" w:rsidRPr="00457272" w:rsidRDefault="00943A23" w:rsidP="00CC08C3">
            <w:pPr>
              <w:pStyle w:val="Addressheading"/>
            </w:pPr>
            <w:r>
              <w:t>Ship To</w:t>
            </w:r>
          </w:p>
        </w:tc>
        <w:tc>
          <w:tcPr>
            <w:tcW w:w="2187" w:type="dxa"/>
            <w:gridSpan w:val="2"/>
            <w:vMerge w:val="restart"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600BE6" w:rsidP="00CC08C3">
            <w:r>
              <w:rPr>
                <w:noProof/>
              </w:rPr>
              <w:t>Donna</w:t>
            </w:r>
            <w:r>
              <w:t xml:space="preserve">  </w:t>
            </w:r>
            <w:r>
              <w:rPr>
                <w:noProof/>
              </w:rPr>
              <w:t>Lombari</w:t>
            </w:r>
            <w:r>
              <w:br/>
              <w:t xml:space="preserve">c/o  </w:t>
            </w:r>
            <w:r>
              <w:rPr>
                <w:noProof/>
              </w:rPr>
              <w:t>Three Seasons Landscape</w:t>
            </w:r>
            <w:r>
              <w:br/>
            </w:r>
            <w:r>
              <w:rPr>
                <w:noProof/>
              </w:rPr>
              <w:t>7813 Francine Drive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34653</w:t>
            </w:r>
          </w:p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#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943A23">
        <w:trPr>
          <w:trHeight w:val="274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Date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AF1429" w:rsidP="005B1689">
            <w:r>
              <w:t>6/1</w:t>
            </w:r>
            <w:r w:rsidR="004F02E3">
              <w:t>/</w:t>
            </w:r>
            <w:r w:rsidR="005B1689">
              <w:t>2010</w:t>
            </w:r>
          </w:p>
        </w:tc>
      </w:tr>
      <w:tr w:rsidR="00943A23">
        <w:trPr>
          <w:trHeight w:val="229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Customer ID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DC09EE">
        <w:trPr>
          <w:trHeight w:val="288"/>
        </w:trPr>
        <w:tc>
          <w:tcPr>
            <w:tcW w:w="9360" w:type="dxa"/>
            <w:gridSpan w:val="14"/>
            <w:tcBorders>
              <w:bottom w:val="single" w:sz="12" w:space="0" w:color="003300"/>
            </w:tcBorders>
            <w:vAlign w:val="center"/>
          </w:tcPr>
          <w:p w:rsidR="00DC09EE" w:rsidRDefault="00DC09EE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Date</w:t>
            </w:r>
          </w:p>
        </w:tc>
        <w:tc>
          <w:tcPr>
            <w:tcW w:w="1482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Your Order #</w:t>
            </w:r>
          </w:p>
        </w:tc>
        <w:tc>
          <w:tcPr>
            <w:tcW w:w="1620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Our Order #</w:t>
            </w:r>
          </w:p>
        </w:tc>
        <w:tc>
          <w:tcPr>
            <w:tcW w:w="973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Sales Rep.</w:t>
            </w:r>
            <w:proofErr w:type="gramEnd"/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F</w:t>
            </w:r>
            <w:r w:rsidR="00B8061D">
              <w:t>.</w:t>
            </w:r>
            <w:r>
              <w:t>O</w:t>
            </w:r>
            <w:r w:rsidR="00B8061D">
              <w:t>.</w:t>
            </w:r>
            <w:r>
              <w:t>B</w:t>
            </w:r>
            <w:r w:rsidR="00B8061D">
              <w:t>.</w:t>
            </w:r>
            <w:proofErr w:type="gramEnd"/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Ship Via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Terms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Tax ID</w:t>
            </w:r>
          </w:p>
        </w:tc>
      </w:tr>
      <w:tr w:rsidR="00943A23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C09EE" w:rsidRDefault="00AF1429" w:rsidP="00AF1429">
            <w:r>
              <w:t>-5</w:t>
            </w:r>
            <w:r w:rsidR="004F02E3">
              <w:t>/</w:t>
            </w:r>
            <w:r>
              <w:t>25</w:t>
            </w:r>
            <w:r w:rsidR="004F02E3">
              <w:t>/2009</w:t>
            </w:r>
          </w:p>
        </w:tc>
        <w:tc>
          <w:tcPr>
            <w:tcW w:w="148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6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9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600BE6" w:rsidP="00CC08C3">
            <w:r>
              <w:t>David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</w:tr>
      <w:tr w:rsidR="00467B91">
        <w:trPr>
          <w:trHeight w:val="288"/>
        </w:trPr>
        <w:tc>
          <w:tcPr>
            <w:tcW w:w="9360" w:type="dxa"/>
            <w:gridSpan w:val="14"/>
            <w:tcBorders>
              <w:top w:val="single" w:sz="4" w:space="0" w:color="999999"/>
              <w:bottom w:val="single" w:sz="12" w:space="0" w:color="003300"/>
            </w:tcBorders>
            <w:vAlign w:val="center"/>
          </w:tcPr>
          <w:p w:rsidR="00467B91" w:rsidRDefault="00467B91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Qty</w:t>
            </w:r>
          </w:p>
        </w:tc>
        <w:tc>
          <w:tcPr>
            <w:tcW w:w="858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Item</w:t>
            </w:r>
          </w:p>
        </w:tc>
        <w:tc>
          <w:tcPr>
            <w:tcW w:w="1019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Units</w:t>
            </w:r>
          </w:p>
        </w:tc>
        <w:tc>
          <w:tcPr>
            <w:tcW w:w="2198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Description</w:t>
            </w:r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Discount %</w:t>
            </w:r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Taxable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 Price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Total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1</w:t>
            </w:r>
          </w:p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D4F29" w:rsidP="00CC08C3">
            <w:r>
              <w:t xml:space="preserve">3x3 ½ </w:t>
            </w:r>
          </w:p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AF1429" w:rsidP="00AF1429">
            <w:r>
              <w:t>April</w:t>
            </w:r>
            <w:r w:rsidR="004F02E3">
              <w:t xml:space="preserve"> 20</w:t>
            </w:r>
            <w:r>
              <w:t>10</w:t>
            </w:r>
            <w:r w:rsidR="004F02E3">
              <w:t xml:space="preserve"> ad, ORHA newsletter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D4F29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D4F29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 w:val="restart"/>
            <w:tcBorders>
              <w:top w:val="single" w:sz="4" w:space="0" w:color="999999"/>
              <w:right w:val="single" w:sz="4" w:space="0" w:color="999999"/>
            </w:tcBorders>
            <w:shd w:val="clear" w:color="auto" w:fill="auto"/>
            <w:vAlign w:val="bottom"/>
          </w:tcPr>
          <w:p w:rsidR="00E02FA9" w:rsidRDefault="00376006" w:rsidP="00CC08C3">
            <w:r>
              <w:t>Please return the portion</w:t>
            </w:r>
            <w:r w:rsidR="00E053C5">
              <w:t xml:space="preserve"> below </w:t>
            </w:r>
            <w:r>
              <w:t>with your payment.</w:t>
            </w:r>
            <w:r w:rsidR="00E43DC1">
              <w:t xml:space="preserve"> Checks to be made payable to O.R.H.A.</w:t>
            </w: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Subtotal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5D4F29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Tax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Shipping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Miscellaneous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E02FA9" w:rsidP="00CC08C3">
            <w:pPr>
              <w:pStyle w:val="Heading3"/>
            </w:pPr>
            <w:r>
              <w:t>Balance Due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5D4F29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</w:tr>
      <w:tr w:rsidR="00DE0895">
        <w:trPr>
          <w:trHeight w:val="144"/>
        </w:trPr>
        <w:tc>
          <w:tcPr>
            <w:tcW w:w="9360" w:type="dxa"/>
            <w:gridSpan w:val="14"/>
            <w:tcBorders>
              <w:bottom w:val="dashSmallGap" w:sz="4" w:space="0" w:color="auto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DE0895" w:rsidRDefault="00DE0895" w:rsidP="00CC08C3">
            <w:pPr>
              <w:pStyle w:val="Amount"/>
            </w:pP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93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9360"/>
      </w:tblGrid>
      <w:tr w:rsidR="00815C30">
        <w:trPr>
          <w:trHeight w:val="144"/>
        </w:trPr>
        <w:tc>
          <w:tcPr>
            <w:tcW w:w="9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5C30" w:rsidRPr="00D65607" w:rsidRDefault="00815C30" w:rsidP="00D65607">
            <w:pPr>
              <w:pStyle w:val="Remittance"/>
              <w:framePr w:hSpace="0" w:vSpace="0" w:wrap="auto" w:vAnchor="margin" w:hAnchor="text" w:xAlign="left" w:yAlign="inline"/>
              <w:suppressOverlap w:val="0"/>
            </w:pPr>
            <w:r w:rsidRPr="00D65607">
              <w:t>Remittance</w:t>
            </w: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67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1552"/>
        <w:gridCol w:w="5166"/>
      </w:tblGrid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CC08C3" w:rsidP="00DE0895">
            <w:r>
              <w:t>I</w:t>
            </w:r>
            <w:r w:rsidR="00376006">
              <w:t>nvoice #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Customer ID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Date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6736D2" w:rsidP="00DE0895">
            <w:r>
              <w:rPr>
                <w:noProof/>
              </w:rPr>
              <w:pict>
                <v:rect id="_x0000_s1034" style="position:absolute;margin-left:-.5pt;margin-top:-6.2pt;width:468pt;height:95.9pt;z-index:-251659264;mso-position-horizontal-relative:page;mso-position-vertical-relative:page" fillcolor="#dadfd7" stroked="f">
                  <v:fill color2="fill lighten(0)" rotate="t" method="linear sigma" type="gradient"/>
                  <w10:wrap anchorx="page" anchory="page"/>
                </v:rect>
              </w:pict>
            </w:r>
            <w:r w:rsidR="00CC08C3">
              <w:t>Amount Enclosed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</w:tbl>
    <w:p w:rsidR="00DC09EE" w:rsidRDefault="006736D2" w:rsidP="00BC01EF">
      <w:r>
        <w:rPr>
          <w:noProof/>
        </w:rPr>
        <w:pict>
          <v:shape id="_x0000_s1036" type="#_x0000_t202" style="position:absolute;margin-left:206.7pt;margin-top:658.65pt;width:87.05pt;height:65.15pt;z-index:251659264;mso-position-horizontal-relative:page;mso-position-vertical-relative:page" filled="f" stroked="f">
            <v:textbox style="mso-next-textbox:#_x0000_s1036;mso-fit-shape-to-text:t">
              <w:txbxContent>
                <w:p w:rsidR="002C101F" w:rsidRDefault="004F02E3" w:rsidP="002C101F">
                  <w:r>
                    <w:t>ORHA c/o</w:t>
                  </w:r>
                </w:p>
                <w:p w:rsidR="004F02E3" w:rsidRDefault="004F02E3" w:rsidP="002C101F">
                  <w:r>
                    <w:t>David Rosin</w:t>
                  </w:r>
                </w:p>
                <w:p w:rsidR="004F02E3" w:rsidRDefault="004F02E3" w:rsidP="002C101F">
                  <w:r>
                    <w:t>President</w:t>
                  </w:r>
                </w:p>
                <w:p w:rsidR="004F02E3" w:rsidRDefault="004F02E3" w:rsidP="002C101F">
                  <w:r>
                    <w:t xml:space="preserve">6332 </w:t>
                  </w:r>
                  <w:proofErr w:type="spellStart"/>
                  <w:r>
                    <w:t>Chiswick</w:t>
                  </w:r>
                  <w:proofErr w:type="spellEnd"/>
                  <w:r>
                    <w:t xml:space="preserve"> Ct.</w:t>
                  </w:r>
                </w:p>
                <w:p w:rsidR="004F02E3" w:rsidRDefault="004F02E3" w:rsidP="002C101F">
                  <w:r>
                    <w:t>New Port Richey, FL 34655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9" style="position:absolute;z-index:251662336;mso-position-horizontal-relative:page;mso-position-vertical-relative:page" from="210.45pt,675.55pt" to="210.45pt,713.25pt" strokecolor="#030" strokeweight=".5pt">
            <w10:wrap anchorx="page" anchory="page"/>
          </v:line>
        </w:pict>
      </w:r>
      <w:r>
        <w:rPr>
          <w:noProof/>
        </w:rPr>
        <w:pict>
          <v:line id="_x0000_s1038" style="position:absolute;z-index:251661312;mso-position-horizontal-relative:page;mso-position-vertical-relative:page" from="314.8pt,675.55pt" to="314.8pt,713.25pt" strokecolor="#030" strokeweight=".5pt">
            <w10:wrap anchorx="page" anchory="page"/>
          </v:line>
        </w:pict>
      </w:r>
      <w:r>
        <w:rPr>
          <w:noProof/>
        </w:rPr>
        <w:pict>
          <v:shape id="_x0000_s1037" type="#_x0000_t202" style="position:absolute;margin-left:312.25pt;margin-top:671.95pt;width:171.05pt;height:45.85pt;z-index:251660288;mso-position-horizontal-relative:page;mso-position-vertical-relative:page" filled="f" stroked="f">
            <v:textbox style="mso-next-textbox:#_x0000_s1037;mso-fit-shape-to-text:t">
              <w:txbxContent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Phone</w:t>
                  </w:r>
                  <w:r w:rsidRPr="003B2368">
                    <w:tab/>
                    <w:t>(</w:t>
                  </w:r>
                  <w:r w:rsidR="004F02E3">
                    <w:t>727</w:t>
                  </w:r>
                  <w:r w:rsidRPr="003B2368">
                    <w:t>)</w:t>
                  </w:r>
                  <w:r w:rsidR="004F02E3">
                    <w:t xml:space="preserve"> 376</w:t>
                  </w:r>
                  <w:r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Fax</w:t>
                  </w:r>
                  <w:r w:rsidR="00551616">
                    <w:tab/>
                  </w:r>
                  <w:r w:rsidR="004F02E3" w:rsidRPr="003B2368">
                    <w:t>(</w:t>
                  </w:r>
                  <w:r w:rsidR="004F02E3">
                    <w:t>727</w:t>
                  </w:r>
                  <w:r w:rsidR="004F02E3" w:rsidRPr="003B2368">
                    <w:t>)</w:t>
                  </w:r>
                  <w:r w:rsidR="004F02E3">
                    <w:t xml:space="preserve"> 376</w:t>
                  </w:r>
                  <w:r w:rsidR="004F02E3"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E</w:t>
                  </w:r>
                  <w:r w:rsidR="00B8061D">
                    <w:rPr>
                      <w:rStyle w:val="Heading3Char"/>
                    </w:rPr>
                    <w:t>-</w:t>
                  </w:r>
                  <w:r w:rsidRPr="003B2368">
                    <w:rPr>
                      <w:rStyle w:val="Heading3Char"/>
                    </w:rPr>
                    <w:t>mail</w:t>
                  </w:r>
                  <w:r w:rsidRPr="003B2368">
                    <w:tab/>
                  </w:r>
                  <w:r w:rsidR="004F02E3">
                    <w:t>president@myorha.org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Web</w:t>
                  </w:r>
                  <w:r w:rsidR="00B8061D">
                    <w:rPr>
                      <w:rStyle w:val="Heading3Char"/>
                    </w:rPr>
                    <w:t xml:space="preserve"> </w:t>
                  </w:r>
                  <w:r w:rsidRPr="003B2368">
                    <w:rPr>
                      <w:rStyle w:val="Heading3Char"/>
                    </w:rPr>
                    <w:t>site</w:t>
                  </w:r>
                  <w:r w:rsidRPr="003B2368">
                    <w:tab/>
                    <w:t>http://www.</w:t>
                  </w:r>
                  <w:r w:rsidR="004F02E3">
                    <w:t>myorha.org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5" style="position:absolute;z-index:251658240;mso-position-horizontal:center;mso-position-horizontal-relative:page;mso-position-vertical-relative:page" from="0,726.3pt" to="468pt,726.3pt" strokecolor="#030" strokeweight="3pt">
            <w10:wrap anchorx="page" anchory="page"/>
          </v:line>
        </w:pict>
      </w:r>
      <w:r>
        <w:rPr>
          <w:noProof/>
        </w:rPr>
        <w:pict>
          <v:shape id="_x0000_s1033" type="#_x0000_t202" style="position:absolute;margin-left:109.2pt;margin-top:672.95pt;width:80.8pt;height:42.4pt;z-index:251656192;mso-position-horizontal-relative:page;mso-position-vertical-relative:page" filled="f" stroked="f">
            <v:textbox style="mso-next-textbox:#_x0000_s1033">
              <w:txbxContent>
                <w:p w:rsidR="002C101F" w:rsidRDefault="004F02E3" w:rsidP="002C101F">
                  <w:r>
                    <w:rPr>
                      <w:noProof/>
                    </w:rPr>
                    <w:drawing>
                      <wp:inline distT="0" distB="0" distL="0" distR="0">
                        <wp:extent cx="621826" cy="428625"/>
                        <wp:effectExtent l="19050" t="0" r="6824" b="0"/>
                        <wp:docPr id="1" name="Picture 1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placehol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1826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sectPr w:rsidR="00DC09EE" w:rsidSect="00DC09E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4F02E3"/>
    <w:rsid w:val="001942F8"/>
    <w:rsid w:val="001A5A81"/>
    <w:rsid w:val="001E7A17"/>
    <w:rsid w:val="002C101F"/>
    <w:rsid w:val="00300609"/>
    <w:rsid w:val="00376006"/>
    <w:rsid w:val="003B0848"/>
    <w:rsid w:val="004179FC"/>
    <w:rsid w:val="0045558E"/>
    <w:rsid w:val="00457272"/>
    <w:rsid w:val="00467B91"/>
    <w:rsid w:val="004711A0"/>
    <w:rsid w:val="004F02E3"/>
    <w:rsid w:val="005466E0"/>
    <w:rsid w:val="00551616"/>
    <w:rsid w:val="005B1689"/>
    <w:rsid w:val="005D4F29"/>
    <w:rsid w:val="005F2776"/>
    <w:rsid w:val="00600BE6"/>
    <w:rsid w:val="006736D2"/>
    <w:rsid w:val="006819EA"/>
    <w:rsid w:val="00726210"/>
    <w:rsid w:val="00805046"/>
    <w:rsid w:val="00815C30"/>
    <w:rsid w:val="00845A3E"/>
    <w:rsid w:val="00943A23"/>
    <w:rsid w:val="00AF1429"/>
    <w:rsid w:val="00B8061D"/>
    <w:rsid w:val="00B969A7"/>
    <w:rsid w:val="00BC01EF"/>
    <w:rsid w:val="00CC08C3"/>
    <w:rsid w:val="00D02A56"/>
    <w:rsid w:val="00D65607"/>
    <w:rsid w:val="00DB5E11"/>
    <w:rsid w:val="00DC09EE"/>
    <w:rsid w:val="00DC5B32"/>
    <w:rsid w:val="00DE0895"/>
    <w:rsid w:val="00E02FA9"/>
    <w:rsid w:val="00E053C5"/>
    <w:rsid w:val="00E40C7E"/>
    <w:rsid w:val="00E43DC1"/>
    <w:rsid w:val="00EC4D5B"/>
    <w:rsid w:val="00ED7131"/>
    <w:rsid w:val="00FA69AB"/>
    <w:rsid w:val="00FC5D13"/>
    <w:rsid w:val="00FE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>
      <o:colormru v:ext="edit" colors="#dadfd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9EE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45558E"/>
    <w:pPr>
      <w:spacing w:before="20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2C101F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101F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customStyle="1" w:styleId="Addressheading">
    <w:name w:val="Address heading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CC08C3"/>
    <w:pPr>
      <w:jc w:val="right"/>
    </w:pPr>
    <w:rPr>
      <w:szCs w:val="20"/>
    </w:rPr>
  </w:style>
  <w:style w:type="paragraph" w:customStyle="1" w:styleId="Remittance">
    <w:name w:val="Remittance"/>
    <w:basedOn w:val="Heading2"/>
    <w:rsid w:val="00D65607"/>
    <w:pPr>
      <w:framePr w:hSpace="187" w:vSpace="144" w:wrap="around" w:vAnchor="text" w:hAnchor="margin" w:x="433" w:y="1"/>
      <w:spacing w:after="0"/>
      <w:suppressOverlap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r.DCRASSOCIATES\AppData\Roaming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2</TotalTime>
  <Pages>1</Pages>
  <Words>107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3</cp:revision>
  <cp:lastPrinted>2004-01-21T13:50:00Z</cp:lastPrinted>
  <dcterms:created xsi:type="dcterms:W3CDTF">2010-06-01T10:26:00Z</dcterms:created>
  <dcterms:modified xsi:type="dcterms:W3CDTF">2010-06-01T10:28:00Z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TC062070821033</vt:lpwstr>
  </property>
</Properties>
</file>